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1B60" w14:textId="77777777" w:rsidR="00695648" w:rsidRPr="00BF3010" w:rsidRDefault="00787D46" w:rsidP="00BF3010">
      <w:pPr>
        <w:pStyle w:val="berschrift0"/>
      </w:pPr>
      <w:r>
        <w:t>CHAPTER </w:t>
      </w:r>
      <w:fldSimple w:instr=" STYLEREF  &quot;Überschrift 1&quot; \n  \* MERGEFORMAT ">
        <w:r w:rsidR="0048751A">
          <w:rPr>
            <w:noProof/>
          </w:rPr>
          <w:t>1</w:t>
        </w:r>
      </w:fldSimple>
    </w:p>
    <w:p w14:paraId="55302317" w14:textId="77777777" w:rsidR="00787D46" w:rsidRDefault="001E7E4E" w:rsidP="00787D46">
      <w:pPr>
        <w:pStyle w:val="Heading1"/>
      </w:pPr>
      <w:r>
        <w:t>Calibri with Constantia</w:t>
      </w:r>
    </w:p>
    <w:p w14:paraId="32BF14E1" w14:textId="77777777" w:rsidR="00785F74" w:rsidRPr="00656E17" w:rsidRDefault="00785F74" w:rsidP="00BF3010">
      <w:pPr>
        <w:pStyle w:val="Flietext"/>
      </w:pPr>
      <w:r>
        <w:t>Firstly, I will provide an overview of the intended research design. This is a necessary backdrop for the discussion of paradigmatic issues relating to ontology, epistemology and methodology that will follow. The</w:t>
      </w:r>
      <w:r w:rsidR="00BF3010">
        <w:t>n</w:t>
      </w:r>
      <w:r>
        <w:t xml:space="preserve"> I will consider …</w:t>
      </w:r>
    </w:p>
    <w:p w14:paraId="6790C850" w14:textId="77777777" w:rsidR="006E395D" w:rsidRDefault="0010675F" w:rsidP="0010675F">
      <w:pPr>
        <w:pStyle w:val="Heading2"/>
      </w:pPr>
      <w:r>
        <w:t>Overview of research design</w:t>
      </w:r>
    </w:p>
    <w:p w14:paraId="38619754" w14:textId="77777777" w:rsidR="00785F74" w:rsidRPr="00785F74" w:rsidRDefault="00785F74" w:rsidP="00BF3010">
      <w:pPr>
        <w:pStyle w:val="Flietext"/>
      </w:pPr>
      <w:r>
        <w:t>To address the research issues described in Chapter 2, an explanatory study employing a qualitative interpretive case study methodology was undertaken …</w:t>
      </w:r>
    </w:p>
    <w:p w14:paraId="12F74B6F" w14:textId="77777777" w:rsidR="005500B3" w:rsidRDefault="0010675F" w:rsidP="0010675F">
      <w:pPr>
        <w:pStyle w:val="Heading3"/>
      </w:pPr>
      <w:r w:rsidRPr="0010675F">
        <w:t>Research</w:t>
      </w:r>
      <w:r>
        <w:t xml:space="preserve"> paradigms and their importance</w:t>
      </w:r>
    </w:p>
    <w:p w14:paraId="09767539" w14:textId="72338606" w:rsidR="00F80AB5" w:rsidRDefault="00785F74" w:rsidP="00BF3010">
      <w:pPr>
        <w:pStyle w:val="Flietext"/>
      </w:pPr>
      <w:r>
        <w:t>Broadly speaking, there are four major research paradigms: positivism, po</w:t>
      </w:r>
      <w:r w:rsidR="0010675F">
        <w:t>s</w:t>
      </w:r>
      <w:r>
        <w:t>tpositivism, critical theory and constructivism</w:t>
      </w:r>
      <w:r w:rsidR="00534697">
        <w:t>.</w:t>
      </w:r>
    </w:p>
    <w:p w14:paraId="50B97F46" w14:textId="77777777" w:rsidR="00F80AB5" w:rsidRDefault="00000000" w:rsidP="00F80AB5">
      <w:pPr>
        <w:pStyle w:val="Flietext"/>
        <w:keepNext/>
        <w:jc w:val="center"/>
      </w:pPr>
      <w:r>
        <w:fldChar w:fldCharType="begin"/>
      </w:r>
      <w:r>
        <w:instrText xml:space="preserve"> INCLUDEPICTURE  \d "D:\\Repositories\\docx-document-tracker\\document\\images\\Example.emf" \* MERGEFORMATINET </w:instrText>
      </w:r>
      <w:r>
        <w:fldChar w:fldCharType="separate"/>
      </w:r>
      <w:r>
        <w:pict w14:anchorId="09715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0.4pt">
            <v:imagedata r:id="rId7"/>
          </v:shape>
        </w:pict>
      </w:r>
      <w:r>
        <w:fldChar w:fldCharType="end"/>
      </w:r>
    </w:p>
    <w:p w14:paraId="454E4C29" w14:textId="17956F90" w:rsidR="00F80AB5" w:rsidRDefault="00F80AB5" w:rsidP="00F80AB5">
      <w:pPr>
        <w:pStyle w:val="Caption"/>
      </w:pPr>
      <w:r w:rsidRPr="00A068C7">
        <w:rPr>
          <w:b/>
          <w:bCs/>
        </w:rPr>
        <w:t xml:space="preserve">Figure </w:t>
      </w:r>
      <w:r w:rsidRPr="00A068C7">
        <w:rPr>
          <w:b/>
          <w:bCs/>
        </w:rPr>
        <w:fldChar w:fldCharType="begin"/>
      </w:r>
      <w:r w:rsidRPr="00A068C7">
        <w:rPr>
          <w:b/>
          <w:bCs/>
        </w:rPr>
        <w:instrText xml:space="preserve"> SEQ Figure \* ARABIC </w:instrText>
      </w:r>
      <w:r w:rsidRPr="00A068C7">
        <w:rPr>
          <w:b/>
          <w:bCs/>
        </w:rPr>
        <w:fldChar w:fldCharType="separate"/>
      </w:r>
      <w:r w:rsidR="00914DE8">
        <w:rPr>
          <w:b/>
          <w:bCs/>
          <w:noProof/>
        </w:rPr>
        <w:t>1</w:t>
      </w:r>
      <w:r w:rsidRPr="00A068C7">
        <w:rPr>
          <w:b/>
          <w:bCs/>
        </w:rPr>
        <w:fldChar w:fldCharType="end"/>
      </w:r>
      <w:r w:rsidRPr="00A068C7">
        <w:rPr>
          <w:b/>
          <w:bCs/>
        </w:rPr>
        <w:t>:</w:t>
      </w:r>
      <w:r>
        <w:tab/>
        <w:t xml:space="preserve">This is a linked .emf image imported via the field function </w:t>
      </w:r>
      <w:r w:rsidRPr="00F80AB5">
        <w:rPr>
          <w:i/>
          <w:iCs w:val="0"/>
        </w:rPr>
        <w:t>IncludePicture</w:t>
      </w:r>
      <w:r>
        <w:t>. Press Alt+F9 to show the underlying field code. EMF files will produce the best resolution here as well as in a PDF export because they are vector images. Unfortunately, such files cannot be rendered in the Github Desktop diff view.</w:t>
      </w:r>
    </w:p>
    <w:p w14:paraId="68161E02" w14:textId="77777777" w:rsidR="00534697" w:rsidRDefault="00534697" w:rsidP="00534697">
      <w:pPr>
        <w:pStyle w:val="Flietext"/>
        <w:keepNext/>
        <w:jc w:val="center"/>
      </w:pPr>
      <w:r>
        <w:rPr>
          <w:noProof/>
          <w14:numForm w14:val="default"/>
          <w14:cntxtAlts w14:val="0"/>
        </w:rPr>
        <w:lastRenderedPageBreak/>
        <w:drawing>
          <wp:inline distT="0" distB="0" distL="0" distR="0" wp14:anchorId="0163938D" wp14:editId="3EA59907">
            <wp:extent cx="5760085" cy="2168525"/>
            <wp:effectExtent l="0" t="0" r="0" b="0"/>
            <wp:docPr id="1" name="Exampl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emf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7B49" w14:textId="1BD31261" w:rsidR="00534697" w:rsidRDefault="00534697" w:rsidP="00534697">
      <w:pPr>
        <w:pStyle w:val="Caption"/>
      </w:pPr>
      <w:r w:rsidRPr="00534697">
        <w:rPr>
          <w:b/>
          <w:bCs/>
        </w:rPr>
        <w:t xml:space="preserve">Figure </w:t>
      </w:r>
      <w:r w:rsidRPr="00534697">
        <w:rPr>
          <w:b/>
          <w:bCs/>
        </w:rPr>
        <w:fldChar w:fldCharType="begin"/>
      </w:r>
      <w:r w:rsidRPr="00534697">
        <w:rPr>
          <w:b/>
          <w:bCs/>
        </w:rPr>
        <w:instrText xml:space="preserve"> SEQ Figure \* ARABIC </w:instrText>
      </w:r>
      <w:r w:rsidRPr="00534697">
        <w:rPr>
          <w:b/>
          <w:bCs/>
        </w:rPr>
        <w:fldChar w:fldCharType="separate"/>
      </w:r>
      <w:r w:rsidR="00914DE8">
        <w:rPr>
          <w:b/>
          <w:bCs/>
          <w:noProof/>
        </w:rPr>
        <w:t>2</w:t>
      </w:r>
      <w:r w:rsidRPr="00534697">
        <w:rPr>
          <w:b/>
          <w:bCs/>
        </w:rPr>
        <w:fldChar w:fldCharType="end"/>
      </w:r>
      <w:r w:rsidRPr="00534697">
        <w:rPr>
          <w:b/>
          <w:bCs/>
        </w:rPr>
        <w:t>:</w:t>
      </w:r>
      <w:r>
        <w:tab/>
        <w:t>This is a linked .emf image</w:t>
      </w:r>
      <w:r w:rsidR="00A068C7">
        <w:t xml:space="preserve"> imported via the “</w:t>
      </w:r>
      <w:r w:rsidR="00A068C7" w:rsidRPr="00A068C7">
        <w:rPr>
          <w:i/>
          <w:iCs w:val="0"/>
        </w:rPr>
        <w:t>Insert &gt; Image &gt; Options - Link Image</w:t>
      </w:r>
      <w:r w:rsidR="00A068C7">
        <w:t>” menu</w:t>
      </w:r>
      <w:r>
        <w:t>.</w:t>
      </w:r>
      <w:r w:rsidR="00A068C7">
        <w:t xml:space="preserve"> It does not have a field code, but it will also not increase file size. However, its file path is absolute and not relative (check “</w:t>
      </w:r>
      <w:r w:rsidR="00A068C7" w:rsidRPr="00A068C7">
        <w:rPr>
          <w:i/>
          <w:iCs w:val="0"/>
        </w:rPr>
        <w:t>File &gt; Information</w:t>
      </w:r>
      <w:r w:rsidR="00A068C7">
        <w:t>” to see the full path).</w:t>
      </w:r>
    </w:p>
    <w:p w14:paraId="23064274" w14:textId="77777777" w:rsidR="00914DE8" w:rsidRDefault="00914DE8" w:rsidP="00914DE8">
      <w:pPr>
        <w:keepNext/>
        <w:jc w:val="center"/>
      </w:pPr>
      <w:r>
        <w:rPr>
          <w:noProof/>
          <w14:numForm w14:val="default"/>
          <w14:cntxtAlts w14:val="0"/>
        </w:rPr>
        <w:drawing>
          <wp:inline distT="0" distB="0" distL="0" distR="0" wp14:anchorId="2B832BB7" wp14:editId="6F3E3DE7">
            <wp:extent cx="5760085" cy="21685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3261" w14:textId="3E9F4698" w:rsidR="00914DE8" w:rsidRPr="00914DE8" w:rsidRDefault="00914DE8" w:rsidP="00914DE8">
      <w:pPr>
        <w:pStyle w:val="Caption"/>
      </w:pPr>
      <w:r w:rsidRPr="00914DE8">
        <w:rPr>
          <w:b/>
          <w:bCs/>
        </w:rPr>
        <w:t xml:space="preserve">Figure </w:t>
      </w:r>
      <w:r w:rsidRPr="00914DE8">
        <w:rPr>
          <w:b/>
          <w:bCs/>
        </w:rPr>
        <w:fldChar w:fldCharType="begin"/>
      </w:r>
      <w:r w:rsidRPr="00914DE8">
        <w:rPr>
          <w:b/>
          <w:bCs/>
        </w:rPr>
        <w:instrText xml:space="preserve"> SEQ Figure \* ARABIC </w:instrText>
      </w:r>
      <w:r w:rsidRPr="00914DE8">
        <w:rPr>
          <w:b/>
          <w:bCs/>
        </w:rPr>
        <w:fldChar w:fldCharType="separate"/>
      </w:r>
      <w:r>
        <w:rPr>
          <w:b/>
          <w:bCs/>
          <w:noProof/>
        </w:rPr>
        <w:t>3</w:t>
      </w:r>
      <w:r w:rsidRPr="00914DE8">
        <w:rPr>
          <w:b/>
          <w:bCs/>
        </w:rPr>
        <w:fldChar w:fldCharType="end"/>
      </w:r>
      <w:r w:rsidRPr="00914DE8">
        <w:rPr>
          <w:b/>
          <w:bCs/>
        </w:rPr>
        <w:t>:</w:t>
      </w:r>
      <w:r>
        <w:tab/>
      </w:r>
      <w:r w:rsidRPr="00914DE8">
        <w:t>This</w:t>
      </w:r>
      <w:r>
        <w:t xml:space="preserve"> is an embedded .emf image imported via the “</w:t>
      </w:r>
      <w:r w:rsidRPr="00A068C7">
        <w:rPr>
          <w:i/>
          <w:iCs w:val="0"/>
        </w:rPr>
        <w:t>Insert &gt; Imag</w:t>
      </w:r>
      <w:r>
        <w:rPr>
          <w:i/>
          <w:iCs w:val="0"/>
        </w:rPr>
        <w:t>e</w:t>
      </w:r>
      <w:r>
        <w:t>” menu. It will not automatically be updated in the .docx file size increases according to the image file size.</w:t>
      </w:r>
    </w:p>
    <w:p w14:paraId="4900DD60" w14:textId="77777777" w:rsidR="00914DE8" w:rsidRDefault="00000000" w:rsidP="00914DE8">
      <w:pPr>
        <w:keepNext/>
        <w:jc w:val="center"/>
      </w:pPr>
      <w:r>
        <w:fldChar w:fldCharType="begin"/>
      </w:r>
      <w:r>
        <w:instrText xml:space="preserve"> INCLUDEPICTURE  \d "D:\\Repositories\\docx-document-tracker\\document\\images\\Example.png" \* MERGEFORMATINET </w:instrText>
      </w:r>
      <w:r>
        <w:fldChar w:fldCharType="separate"/>
      </w:r>
      <w:r>
        <w:pict w14:anchorId="3811E5E3">
          <v:shape id="_x0000_i1026" type="#_x0000_t75" style="width:3in;height:165.6pt">
            <v:imagedata r:id="rId10"/>
          </v:shape>
        </w:pict>
      </w:r>
      <w:r>
        <w:fldChar w:fldCharType="end"/>
      </w:r>
    </w:p>
    <w:p w14:paraId="0F79F740" w14:textId="1B6B6E2A" w:rsidR="00534697" w:rsidRPr="00914DE8" w:rsidRDefault="00914DE8" w:rsidP="00914DE8">
      <w:pPr>
        <w:pStyle w:val="Caption"/>
      </w:pPr>
      <w:r w:rsidRPr="00914DE8">
        <w:rPr>
          <w:b/>
          <w:bCs/>
        </w:rPr>
        <w:t xml:space="preserve">Figure </w:t>
      </w:r>
      <w:r w:rsidRPr="00914DE8">
        <w:rPr>
          <w:b/>
          <w:bCs/>
        </w:rPr>
        <w:fldChar w:fldCharType="begin"/>
      </w:r>
      <w:r w:rsidRPr="00914DE8">
        <w:rPr>
          <w:b/>
          <w:bCs/>
        </w:rPr>
        <w:instrText xml:space="preserve"> SEQ Figure \* ARABIC </w:instrText>
      </w:r>
      <w:r w:rsidRPr="00914DE8">
        <w:rPr>
          <w:b/>
          <w:bCs/>
        </w:rPr>
        <w:fldChar w:fldCharType="separate"/>
      </w:r>
      <w:r w:rsidRPr="00914DE8">
        <w:rPr>
          <w:b/>
          <w:bCs/>
          <w:noProof/>
        </w:rPr>
        <w:t>4</w:t>
      </w:r>
      <w:r w:rsidRPr="00914DE8">
        <w:rPr>
          <w:b/>
          <w:bCs/>
        </w:rPr>
        <w:fldChar w:fldCharType="end"/>
      </w:r>
      <w:r w:rsidRPr="00914DE8">
        <w:rPr>
          <w:b/>
          <w:bCs/>
        </w:rPr>
        <w:t>:</w:t>
      </w:r>
      <w:r>
        <w:tab/>
        <w:t>This is a linked .png image. PNG files are limited by the original file resolution, but they can nicely be diffed in Github Desktop.</w:t>
      </w:r>
      <w:r w:rsidR="002D5DED">
        <w:t xml:space="preserve"> Check out the tools section to find a Python script that recursively replaces embedded PNG graphics with PDF vector grafics if provided.</w:t>
      </w:r>
    </w:p>
    <w:sectPr w:rsidR="00534697" w:rsidRPr="00914DE8" w:rsidSect="00BF30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A56A9" w14:textId="77777777" w:rsidR="00452188" w:rsidRDefault="00452188" w:rsidP="002C32FC">
      <w:pPr>
        <w:spacing w:after="0" w:line="240" w:lineRule="auto"/>
      </w:pPr>
      <w:r>
        <w:separator/>
      </w:r>
    </w:p>
  </w:endnote>
  <w:endnote w:type="continuationSeparator" w:id="0">
    <w:p w14:paraId="0C8782E8" w14:textId="77777777" w:rsidR="00452188" w:rsidRDefault="00452188" w:rsidP="002C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14AD7" w14:textId="77777777" w:rsidR="002C32FC" w:rsidRDefault="002C3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48F49" w14:textId="77777777" w:rsidR="002C32FC" w:rsidRDefault="002C32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02BF7" w14:textId="77777777" w:rsidR="002C32FC" w:rsidRDefault="002C3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D6654" w14:textId="77777777" w:rsidR="00452188" w:rsidRDefault="00452188" w:rsidP="002C32FC">
      <w:pPr>
        <w:spacing w:after="0" w:line="240" w:lineRule="auto"/>
      </w:pPr>
      <w:r>
        <w:separator/>
      </w:r>
    </w:p>
  </w:footnote>
  <w:footnote w:type="continuationSeparator" w:id="0">
    <w:p w14:paraId="6D338538" w14:textId="77777777" w:rsidR="00452188" w:rsidRDefault="00452188" w:rsidP="002C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F4910" w14:textId="77777777" w:rsidR="002C32FC" w:rsidRDefault="002C32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DF9D3" w14:textId="77777777" w:rsidR="002C32FC" w:rsidRDefault="002C32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256D7" w14:textId="77777777" w:rsidR="002C32FC" w:rsidRDefault="002C3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F2135B"/>
    <w:multiLevelType w:val="multilevel"/>
    <w:tmpl w:val="A342A572"/>
    <w:name w:val="Headdings17"/>
    <w:numStyleLink w:val="Headdings"/>
  </w:abstractNum>
  <w:abstractNum w:abstractNumId="10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C0267"/>
    <w:multiLevelType w:val="multilevel"/>
    <w:tmpl w:val="A342A572"/>
    <w:name w:val="Headdings7"/>
    <w:numStyleLink w:val="Headdings"/>
  </w:abstractNum>
  <w:abstractNum w:abstractNumId="12" w15:restartNumberingAfterBreak="0">
    <w:nsid w:val="335A4954"/>
    <w:multiLevelType w:val="multilevel"/>
    <w:tmpl w:val="A342A572"/>
    <w:name w:val="Headdings1422"/>
    <w:numStyleLink w:val="Headdings"/>
  </w:abstractNum>
  <w:abstractNum w:abstractNumId="13" w15:restartNumberingAfterBreak="0">
    <w:nsid w:val="38E44FB1"/>
    <w:multiLevelType w:val="multilevel"/>
    <w:tmpl w:val="A342A572"/>
    <w:name w:val="Headdings15"/>
    <w:numStyleLink w:val="Headdings"/>
  </w:abstractNum>
  <w:abstractNum w:abstractNumId="14" w15:restartNumberingAfterBreak="0">
    <w:nsid w:val="3C3036A2"/>
    <w:multiLevelType w:val="multilevel"/>
    <w:tmpl w:val="A342A572"/>
    <w:name w:val="Headdings142"/>
    <w:numStyleLink w:val="Headdings"/>
  </w:abstractNum>
  <w:abstractNum w:abstractNumId="15" w15:restartNumberingAfterBreak="0">
    <w:nsid w:val="44EE287B"/>
    <w:multiLevelType w:val="multilevel"/>
    <w:tmpl w:val="A342A572"/>
    <w:name w:val="Headdings19"/>
    <w:numStyleLink w:val="Headdings"/>
  </w:abstractNum>
  <w:abstractNum w:abstractNumId="16" w15:restartNumberingAfterBreak="0">
    <w:nsid w:val="4FD975DA"/>
    <w:multiLevelType w:val="multilevel"/>
    <w:tmpl w:val="A342A572"/>
    <w:name w:val="Headdings8"/>
    <w:numStyleLink w:val="Headdings"/>
  </w:abstractNum>
  <w:abstractNum w:abstractNumId="17" w15:restartNumberingAfterBreak="0">
    <w:nsid w:val="568B4DFC"/>
    <w:multiLevelType w:val="multilevel"/>
    <w:tmpl w:val="A342A572"/>
    <w:name w:val="Headdings2"/>
    <w:numStyleLink w:val="Headdings"/>
  </w:abstractNum>
  <w:abstractNum w:abstractNumId="18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pStyle w:val="Heading1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pStyle w:val="Heading2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pStyle w:val="Heading3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pStyle w:val="Heading4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pStyle w:val="Heading5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pStyle w:val="Heading6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pStyle w:val="Heading8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pStyle w:val="Heading9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19" w15:restartNumberingAfterBreak="0">
    <w:nsid w:val="6FC107ED"/>
    <w:multiLevelType w:val="multilevel"/>
    <w:tmpl w:val="A342A572"/>
    <w:name w:val="Headdings3"/>
    <w:numStyleLink w:val="Headdings"/>
  </w:abstractNum>
  <w:abstractNum w:abstractNumId="20" w15:restartNumberingAfterBreak="0">
    <w:nsid w:val="7A6B1CBE"/>
    <w:multiLevelType w:val="multilevel"/>
    <w:tmpl w:val="A342A572"/>
    <w:name w:val="Headdings13"/>
    <w:numStyleLink w:val="Headdings"/>
  </w:abstractNum>
  <w:abstractNum w:abstractNumId="21" w15:restartNumberingAfterBreak="0">
    <w:nsid w:val="7C8B3A33"/>
    <w:multiLevelType w:val="multilevel"/>
    <w:tmpl w:val="A342A572"/>
    <w:name w:val="Headdings10"/>
    <w:numStyleLink w:val="Headdings"/>
  </w:abstractNum>
  <w:num w:numId="1" w16cid:durableId="1017119422">
    <w:abstractNumId w:val="18"/>
  </w:num>
  <w:num w:numId="2" w16cid:durableId="2004773421">
    <w:abstractNumId w:val="17"/>
  </w:num>
  <w:num w:numId="3" w16cid:durableId="682173289">
    <w:abstractNumId w:val="19"/>
  </w:num>
  <w:num w:numId="4" w16cid:durableId="210967760">
    <w:abstractNumId w:val="5"/>
  </w:num>
  <w:num w:numId="5" w16cid:durableId="1354572318">
    <w:abstractNumId w:val="0"/>
  </w:num>
  <w:num w:numId="6" w16cid:durableId="1179471013">
    <w:abstractNumId w:val="8"/>
  </w:num>
  <w:num w:numId="7" w16cid:durableId="990253759">
    <w:abstractNumId w:val="11"/>
  </w:num>
  <w:num w:numId="8" w16cid:durableId="17837659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5003517">
    <w:abstractNumId w:val="16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 w16cid:durableId="2123765067">
    <w:abstractNumId w:val="4"/>
  </w:num>
  <w:num w:numId="11" w16cid:durableId="197471541">
    <w:abstractNumId w:val="21"/>
  </w:num>
  <w:num w:numId="12" w16cid:durableId="1144348355">
    <w:abstractNumId w:val="3"/>
  </w:num>
  <w:num w:numId="13" w16cid:durableId="659162587">
    <w:abstractNumId w:val="6"/>
  </w:num>
  <w:num w:numId="14" w16cid:durableId="64690233">
    <w:abstractNumId w:val="20"/>
  </w:num>
  <w:num w:numId="15" w16cid:durableId="748892590">
    <w:abstractNumId w:val="2"/>
  </w:num>
  <w:num w:numId="16" w16cid:durableId="1619292445">
    <w:abstractNumId w:val="14"/>
  </w:num>
  <w:num w:numId="17" w16cid:durableId="344746858">
    <w:abstractNumId w:val="12"/>
  </w:num>
  <w:num w:numId="18" w16cid:durableId="1017729852">
    <w:abstractNumId w:val="13"/>
  </w:num>
  <w:num w:numId="19" w16cid:durableId="1046490512">
    <w:abstractNumId w:val="7"/>
  </w:num>
  <w:num w:numId="20" w16cid:durableId="799955705">
    <w:abstractNumId w:val="9"/>
  </w:num>
  <w:num w:numId="21" w16cid:durableId="1852597410">
    <w:abstractNumId w:val="1"/>
  </w:num>
  <w:num w:numId="22" w16cid:durableId="477890667">
    <w:abstractNumId w:val="10"/>
  </w:num>
  <w:num w:numId="23" w16cid:durableId="14236450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1A"/>
    <w:rsid w:val="000B771C"/>
    <w:rsid w:val="0010675F"/>
    <w:rsid w:val="00123181"/>
    <w:rsid w:val="001E7E4E"/>
    <w:rsid w:val="00202BFE"/>
    <w:rsid w:val="00290BA1"/>
    <w:rsid w:val="002C32FC"/>
    <w:rsid w:val="002C4B90"/>
    <w:rsid w:val="002D5DED"/>
    <w:rsid w:val="0035628A"/>
    <w:rsid w:val="004323FE"/>
    <w:rsid w:val="00452188"/>
    <w:rsid w:val="0048751A"/>
    <w:rsid w:val="00534697"/>
    <w:rsid w:val="005500B3"/>
    <w:rsid w:val="00656E17"/>
    <w:rsid w:val="00685439"/>
    <w:rsid w:val="00695648"/>
    <w:rsid w:val="006E395D"/>
    <w:rsid w:val="007306BC"/>
    <w:rsid w:val="00755162"/>
    <w:rsid w:val="00785F74"/>
    <w:rsid w:val="00787D46"/>
    <w:rsid w:val="00795242"/>
    <w:rsid w:val="007A086B"/>
    <w:rsid w:val="0088728B"/>
    <w:rsid w:val="008C40BA"/>
    <w:rsid w:val="00914DE8"/>
    <w:rsid w:val="009865D2"/>
    <w:rsid w:val="009F2A2D"/>
    <w:rsid w:val="00A068C7"/>
    <w:rsid w:val="00A556D6"/>
    <w:rsid w:val="00B14947"/>
    <w:rsid w:val="00BF3010"/>
    <w:rsid w:val="00CA15FB"/>
    <w:rsid w:val="00CA30F6"/>
    <w:rsid w:val="00CD26BE"/>
    <w:rsid w:val="00E922E3"/>
    <w:rsid w:val="00E92F45"/>
    <w:rsid w:val="00F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E1C94"/>
  <w15:chartTrackingRefBased/>
  <w15:docId w15:val="{F829A4CE-0BB6-40D9-83DB-4E07AD78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75F"/>
    <w:pPr>
      <w:keepNext/>
      <w:keepLines/>
      <w:numPr>
        <w:numId w:val="23"/>
      </w:numPr>
      <w:spacing w:after="960" w:line="240" w:lineRule="auto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Heading1"/>
    <w:next w:val="Flietext"/>
    <w:link w:val="Heading2Char"/>
    <w:uiPriority w:val="9"/>
    <w:unhideWhenUsed/>
    <w:qFormat/>
    <w:rsid w:val="0010675F"/>
    <w:pPr>
      <w:numPr>
        <w:ilvl w:val="1"/>
      </w:numPr>
      <w:spacing w:before="360" w:after="240"/>
      <w:jc w:val="left"/>
      <w:outlineLvl w:val="1"/>
    </w:pPr>
    <w:rPr>
      <w:color w:val="auto"/>
      <w:sz w:val="32"/>
      <w:szCs w:val="26"/>
    </w:rPr>
  </w:style>
  <w:style w:type="paragraph" w:styleId="Heading3">
    <w:name w:val="heading 3"/>
    <w:basedOn w:val="Heading2"/>
    <w:next w:val="Flietext"/>
    <w:link w:val="Heading3Char"/>
    <w:uiPriority w:val="9"/>
    <w:unhideWhenUsed/>
    <w:qFormat/>
    <w:rsid w:val="00BF3010"/>
    <w:pPr>
      <w:numPr>
        <w:ilvl w:val="2"/>
      </w:numPr>
      <w:spacing w:before="300"/>
      <w:outlineLvl w:val="2"/>
    </w:pPr>
    <w:rPr>
      <w:b w:val="0"/>
      <w:szCs w:val="24"/>
    </w:rPr>
  </w:style>
  <w:style w:type="paragraph" w:styleId="Heading4">
    <w:name w:val="heading 4"/>
    <w:basedOn w:val="Heading3"/>
    <w:next w:val="Flietext"/>
    <w:link w:val="Heading4Char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Flietext"/>
    <w:link w:val="Heading5Char"/>
    <w:uiPriority w:val="9"/>
    <w:unhideWhenUsed/>
    <w:qFormat/>
    <w:rsid w:val="0010675F"/>
    <w:pPr>
      <w:numPr>
        <w:ilvl w:val="4"/>
      </w:numPr>
      <w:outlineLvl w:val="4"/>
    </w:pPr>
  </w:style>
  <w:style w:type="paragraph" w:styleId="Heading6">
    <w:name w:val="heading 6"/>
    <w:basedOn w:val="Heading5"/>
    <w:next w:val="Flietext"/>
    <w:link w:val="Heading6Char"/>
    <w:uiPriority w:val="9"/>
    <w:unhideWhenUsed/>
    <w:qFormat/>
    <w:rsid w:val="0010675F"/>
    <w:pPr>
      <w:numPr>
        <w:ilvl w:val="5"/>
      </w:numPr>
      <w:outlineLvl w:val="5"/>
    </w:pPr>
  </w:style>
  <w:style w:type="paragraph" w:styleId="Heading7">
    <w:name w:val="heading 7"/>
    <w:basedOn w:val="Heading6"/>
    <w:next w:val="Flietext"/>
    <w:link w:val="Heading7Char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Flietext"/>
    <w:link w:val="Heading8Char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Flietext"/>
    <w:link w:val="Heading9Char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Heading1"/>
    <w:next w:val="Heading1"/>
    <w:link w:val="berschrift0Zchn"/>
    <w:qFormat/>
    <w:rsid w:val="00656E17"/>
    <w:pPr>
      <w:pageBreakBefore/>
      <w:numPr>
        <w:numId w:val="0"/>
      </w:numPr>
      <w:spacing w:after="60"/>
    </w:pPr>
  </w:style>
  <w:style w:type="character" w:customStyle="1" w:styleId="Heading1Char">
    <w:name w:val="Heading 1 Char"/>
    <w:basedOn w:val="DefaultParagraphFont"/>
    <w:link w:val="Heading1"/>
    <w:uiPriority w:val="9"/>
    <w:rsid w:val="001E7E4E"/>
    <w:rPr>
      <w:rFonts w:eastAsiaTheme="majorEastAsia" w:cstheme="majorBidi"/>
      <w:b/>
      <w:color w:val="000000" w:themeColor="text1"/>
      <w:sz w:val="48"/>
      <w:szCs w:val="32"/>
      <w:lang w:val="en-GB"/>
      <w14:numForm w14:val="lining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E7E4E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Heading3Char">
    <w:name w:val="Heading 3 Char"/>
    <w:basedOn w:val="DefaultParagraphFont"/>
    <w:link w:val="Heading3"/>
    <w:uiPriority w:val="9"/>
    <w:rsid w:val="00BF3010"/>
    <w:rPr>
      <w:rFonts w:eastAsiaTheme="majorEastAsia" w:cstheme="majorBidi"/>
      <w:sz w:val="32"/>
      <w:szCs w:val="24"/>
      <w:lang w:val="en-GB"/>
      <w14:numForm w14:val="lining"/>
      <w14:cntxtAlts/>
    </w:rPr>
  </w:style>
  <w:style w:type="character" w:customStyle="1" w:styleId="Heading4Char">
    <w:name w:val="Heading 4 Char"/>
    <w:basedOn w:val="DefaultParagraphFont"/>
    <w:link w:val="Heading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Heading5Char">
    <w:name w:val="Heading 5 Char"/>
    <w:basedOn w:val="DefaultParagraphFont"/>
    <w:link w:val="Heading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Heading1Char"/>
    <w:link w:val="berschrift0"/>
    <w:rsid w:val="00656E17"/>
    <w:rPr>
      <w:rFonts w:eastAsiaTheme="majorEastAsia" w:cstheme="majorBidi"/>
      <w:b/>
      <w:color w:val="000000" w:themeColor="text1"/>
      <w:sz w:val="48"/>
      <w:szCs w:val="32"/>
      <w:lang w:val="en-GB"/>
      <w14:numForm w14:val="lining"/>
      <w14:cntxtAlt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Paragraph">
    <w:name w:val="List Paragraph"/>
    <w:basedOn w:val="Normal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Normal"/>
    <w:qFormat/>
    <w:rsid w:val="00BF3010"/>
    <w:pPr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534697"/>
    <w:pPr>
      <w:spacing w:after="200" w:line="240" w:lineRule="auto"/>
      <w:ind w:left="993" w:hanging="993"/>
      <w:jc w:val="both"/>
    </w:pPr>
    <w:rPr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2C3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2FC"/>
    <w:rPr>
      <w:rFonts w:ascii="Constantia" w:hAnsi="Constantia"/>
      <w:sz w:val="24"/>
      <w:lang w:val="en-GB"/>
      <w14:numForm w14:val="lining"/>
      <w14:cntxtAlts/>
    </w:rPr>
  </w:style>
  <w:style w:type="paragraph" w:styleId="Footer">
    <w:name w:val="footer"/>
    <w:basedOn w:val="Normal"/>
    <w:link w:val="FooterChar"/>
    <w:uiPriority w:val="99"/>
    <w:unhideWhenUsed/>
    <w:rsid w:val="002C3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2FC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GitHub\MS-Office-Document-Tracker\images\Example.em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images/Example.emf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images/Exampl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8</cp:revision>
  <dcterms:created xsi:type="dcterms:W3CDTF">2021-02-06T15:43:00Z</dcterms:created>
  <dcterms:modified xsi:type="dcterms:W3CDTF">2024-12-27T23:38:00Z</dcterms:modified>
</cp:coreProperties>
</file>